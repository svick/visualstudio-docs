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4FD1" w:rsidTr="006C4FD1">
        <w:tc>
          <w:tcPr>
            <w:tcW w:w="4788" w:type="dxa"/>
          </w:tcPr>
          <w:p w:rsidR="006C4FD1" w:rsidRDefault="006C4FD1">
            <w:r>
              <w:t>Employee Name</w:t>
            </w:r>
          </w:p>
        </w:tc>
        <w:sdt>
          <w:sdtPr>
            <w:id w:val="223962647"/>
            <w:placeholder>
              <w:docPart w:val="9E3927036B2746498D90DC69D35EEED0"/>
            </w:placeholder>
            <w:showingPlcHdr/>
            <w:text/>
          </w:sdtPr>
          <w:sdtEndPr/>
          <w:sdtContent>
            <w:tc>
              <w:tcPr>
                <w:tcW w:w="4788" w:type="dxa"/>
              </w:tcPr>
              <w:p w:rsidR="006C4FD1" w:rsidRDefault="006C4FD1">
                <w:r w:rsidRPr="000F5B9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6C4FD1" w:rsidTr="006C4FD1">
        <w:tc>
          <w:tcPr>
            <w:tcW w:w="4788" w:type="dxa"/>
          </w:tcPr>
          <w:p w:rsidR="006C4FD1" w:rsidRDefault="006C4FD1">
            <w:r>
              <w:t>Hire Date</w:t>
            </w:r>
          </w:p>
        </w:tc>
        <w:sdt>
          <w:sdtPr>
            <w:id w:val="223962648"/>
            <w:placeholder>
              <w:docPart w:val="D4E0CA1462B94E5F9CC112F27669695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788" w:type="dxa"/>
              </w:tcPr>
              <w:p w:rsidR="006C4FD1" w:rsidRDefault="006C4FD1">
                <w:r w:rsidRPr="000F5B97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6C4FD1" w:rsidTr="006C4FD1">
        <w:tc>
          <w:tcPr>
            <w:tcW w:w="4788" w:type="dxa"/>
          </w:tcPr>
          <w:p w:rsidR="006C4FD1" w:rsidRDefault="006C4FD1">
            <w:r>
              <w:t>Title</w:t>
            </w:r>
          </w:p>
        </w:tc>
        <w:sdt>
          <w:sdtPr>
            <w:id w:val="5756239"/>
            <w:placeholder>
              <w:docPart w:val="6DC523A883744791B83380C04B80EA35"/>
            </w:placeholder>
            <w:showingPlcHdr/>
            <w:dropDownList>
              <w:listItem w:value="Choose an item."/>
            </w:dropDownList>
          </w:sdtPr>
          <w:sdtEndPr/>
          <w:sdtContent>
            <w:tc>
              <w:tcPr>
                <w:tcW w:w="4788" w:type="dxa"/>
              </w:tcPr>
              <w:p w:rsidR="006C4FD1" w:rsidRDefault="00837A6B" w:rsidP="00837A6B">
                <w:r w:rsidRPr="000F5B97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:rsidR="006E563F" w:rsidRDefault="006E563F"/>
    <w:p w:rsidR="006C4FD1" w:rsidRDefault="006C4FD1">
      <w:bookmarkStart w:id="0" w:name="_GoBack"/>
      <w:bookmarkEnd w:id="0"/>
    </w:p>
    <w:sectPr w:rsidR="006C4FD1" w:rsidSect="006E5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formsDesign/>
  <w:attachedTemplate r:id="rId1"/>
  <w:defaultTabStop w:val="720"/>
  <w:characterSpacingControl w:val="doNotCompress"/>
  <w:doNotValidateAgainstSchema/>
  <w:compat>
    <w:useFELayout/>
    <w:compatSetting w:name="compatibilityMode" w:uri="http://schemas.microsoft.com/office/word" w:val="12"/>
  </w:compat>
  <w:rsids>
    <w:rsidRoot w:val="00C2031F"/>
    <w:rsid w:val="001D1450"/>
    <w:rsid w:val="00263B54"/>
    <w:rsid w:val="00307AF1"/>
    <w:rsid w:val="006C4FD1"/>
    <w:rsid w:val="006E563F"/>
    <w:rsid w:val="00837A6B"/>
    <w:rsid w:val="008D0A8D"/>
    <w:rsid w:val="008D3C46"/>
    <w:rsid w:val="009C5E49"/>
    <w:rsid w:val="00A1637C"/>
    <w:rsid w:val="00C2031F"/>
    <w:rsid w:val="00E3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sto/sample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D868E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4F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C4FD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F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E3927036B2746498D90DC69D35EE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C7A29-4371-4462-BE64-E7CE2D68A56A}"/>
      </w:docPartPr>
      <w:docPartBody>
        <w:p w:rsidR="005E747F" w:rsidRDefault="00D87D4B" w:rsidP="00D87D4B">
          <w:pPr>
            <w:pStyle w:val="9E3927036B2746498D90DC69D35EEED04"/>
          </w:pPr>
          <w:r w:rsidRPr="000F5B97">
            <w:rPr>
              <w:rStyle w:val="PlaceholderText"/>
            </w:rPr>
            <w:t>Click here to enter text.</w:t>
          </w:r>
        </w:p>
      </w:docPartBody>
    </w:docPart>
    <w:docPart>
      <w:docPartPr>
        <w:name w:val="D4E0CA1462B94E5F9CC112F276696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64759-AB96-462D-9942-558BDE57AA20}"/>
      </w:docPartPr>
      <w:docPartBody>
        <w:p w:rsidR="005E747F" w:rsidRDefault="00D87D4B" w:rsidP="00D87D4B">
          <w:pPr>
            <w:pStyle w:val="D4E0CA1462B94E5F9CC112F2766969584"/>
          </w:pPr>
          <w:r w:rsidRPr="000F5B97">
            <w:rPr>
              <w:rStyle w:val="PlaceholderText"/>
            </w:rPr>
            <w:t>Click here to enter a date.</w:t>
          </w:r>
        </w:p>
      </w:docPartBody>
    </w:docPart>
    <w:docPart>
      <w:docPartPr>
        <w:name w:val="6DC523A883744791B83380C04B80E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BF146-153B-4917-9095-84F3720EC861}"/>
      </w:docPartPr>
      <w:docPartBody>
        <w:p w:rsidR="00D40A5E" w:rsidRDefault="00D87D4B" w:rsidP="00D87D4B">
          <w:pPr>
            <w:pStyle w:val="6DC523A883744791B83380C04B80EA353"/>
          </w:pPr>
          <w:r w:rsidRPr="000F5B9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A2BF7"/>
    <w:rsid w:val="003D7E24"/>
    <w:rsid w:val="00482894"/>
    <w:rsid w:val="005E747F"/>
    <w:rsid w:val="008A2BF7"/>
    <w:rsid w:val="00D40A5E"/>
    <w:rsid w:val="00D8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54C56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7D4B"/>
    <w:rPr>
      <w:color w:val="808080"/>
    </w:rPr>
  </w:style>
  <w:style w:type="paragraph" w:customStyle="1" w:styleId="8161040679CE42B4AABFD60CFDA3B389">
    <w:name w:val="8161040679CE42B4AABFD60CFDA3B389"/>
    <w:rsid w:val="008A2BF7"/>
  </w:style>
  <w:style w:type="paragraph" w:customStyle="1" w:styleId="6E6CA27F72294756A1732456C6A63216">
    <w:name w:val="6E6CA27F72294756A1732456C6A63216"/>
    <w:rsid w:val="008A2BF7"/>
  </w:style>
  <w:style w:type="paragraph" w:customStyle="1" w:styleId="8404762C897544EA87AE39234E82C524">
    <w:name w:val="8404762C897544EA87AE39234E82C524"/>
    <w:rsid w:val="008A2BF7"/>
  </w:style>
  <w:style w:type="paragraph" w:customStyle="1" w:styleId="9E3927036B2746498D90DC69D35EEED0">
    <w:name w:val="9E3927036B2746498D90DC69D35EEED0"/>
    <w:rsid w:val="003D7E24"/>
  </w:style>
  <w:style w:type="paragraph" w:customStyle="1" w:styleId="D4E0CA1462B94E5F9CC112F276696958">
    <w:name w:val="D4E0CA1462B94E5F9CC112F276696958"/>
    <w:rsid w:val="003D7E24"/>
  </w:style>
  <w:style w:type="paragraph" w:customStyle="1" w:styleId="9ECC46D6E9FB4618AA3F7429D85776FA">
    <w:name w:val="9ECC46D6E9FB4618AA3F7429D85776FA"/>
    <w:rsid w:val="003D7E24"/>
  </w:style>
  <w:style w:type="paragraph" w:customStyle="1" w:styleId="9E3927036B2746498D90DC69D35EEED01">
    <w:name w:val="9E3927036B2746498D90DC69D35EEED01"/>
    <w:rsid w:val="005E747F"/>
  </w:style>
  <w:style w:type="paragraph" w:customStyle="1" w:styleId="D4E0CA1462B94E5F9CC112F2766969581">
    <w:name w:val="D4E0CA1462B94E5F9CC112F2766969581"/>
    <w:rsid w:val="005E747F"/>
  </w:style>
  <w:style w:type="paragraph" w:customStyle="1" w:styleId="6DC523A883744791B83380C04B80EA35">
    <w:name w:val="6DC523A883744791B83380C04B80EA35"/>
    <w:rsid w:val="005E747F"/>
  </w:style>
  <w:style w:type="paragraph" w:customStyle="1" w:styleId="9E3927036B2746498D90DC69D35EEED02">
    <w:name w:val="9E3927036B2746498D90DC69D35EEED02"/>
    <w:rsid w:val="00D40A5E"/>
  </w:style>
  <w:style w:type="paragraph" w:customStyle="1" w:styleId="D4E0CA1462B94E5F9CC112F2766969582">
    <w:name w:val="D4E0CA1462B94E5F9CC112F2766969582"/>
    <w:rsid w:val="00D40A5E"/>
  </w:style>
  <w:style w:type="paragraph" w:customStyle="1" w:styleId="6DC523A883744791B83380C04B80EA351">
    <w:name w:val="6DC523A883744791B83380C04B80EA351"/>
    <w:rsid w:val="00D40A5E"/>
  </w:style>
  <w:style w:type="paragraph" w:customStyle="1" w:styleId="9E3927036B2746498D90DC69D35EEED03">
    <w:name w:val="9E3927036B2746498D90DC69D35EEED03"/>
    <w:rsid w:val="00482894"/>
  </w:style>
  <w:style w:type="paragraph" w:customStyle="1" w:styleId="D4E0CA1462B94E5F9CC112F2766969583">
    <w:name w:val="D4E0CA1462B94E5F9CC112F2766969583"/>
    <w:rsid w:val="00482894"/>
  </w:style>
  <w:style w:type="paragraph" w:customStyle="1" w:styleId="6DC523A883744791B83380C04B80EA352">
    <w:name w:val="6DC523A883744791B83380C04B80EA352"/>
    <w:rsid w:val="00482894"/>
  </w:style>
  <w:style w:type="paragraph" w:customStyle="1" w:styleId="9E3927036B2746498D90DC69D35EEED04">
    <w:name w:val="9E3927036B2746498D90DC69D35EEED04"/>
    <w:rsid w:val="00D87D4B"/>
  </w:style>
  <w:style w:type="paragraph" w:customStyle="1" w:styleId="D4E0CA1462B94E5F9CC112F2766969584">
    <w:name w:val="D4E0CA1462B94E5F9CC112F2766969584"/>
    <w:rsid w:val="00D87D4B"/>
  </w:style>
  <w:style w:type="paragraph" w:customStyle="1" w:styleId="6DC523A883744791B83380C04B80EA353">
    <w:name w:val="6DC523A883744791B83380C04B80EA353"/>
    <w:rsid w:val="00D87D4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16</Words>
  <Characters>95</Characters>
  <Application>Microsoft Office Word</Application>
  <DocSecurity>0</DocSecurity>
  <Lines>1</Lines>
  <Paragraphs>1</Paragraphs>
  <ScaleCrop>false</ScaleCrop>
  <Company>Microsoft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mcleans</dc:creator>
  <cp:keywords/>
  <dc:description/>
  <cp:lastModifiedBy>McLean Schofield</cp:lastModifiedBy>
  <cp:revision>25</cp:revision>
  <dcterms:created xsi:type="dcterms:W3CDTF">2006-12-18T21:48:00Z</dcterms:created>
  <dcterms:modified xsi:type="dcterms:W3CDTF">2009-10-23T21:11:00Z</dcterms:modified>
</cp:coreProperties>
</file>