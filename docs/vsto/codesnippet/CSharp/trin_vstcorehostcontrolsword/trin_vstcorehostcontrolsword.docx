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22" w:rsidRDefault="00FB1222">
      <w:bookmarkStart w:id="0" w:name="bookmark1"/>
      <w:bookmarkEnd w:id="0"/>
    </w:p>
    <w:p w:rsidR="001F3CF0" w:rsidRDefault="001F3CF0">
      <w:bookmarkStart w:id="1" w:name="SampleBookmark"/>
      <w:bookmarkEnd w:id="1"/>
    </w:p>
    <w:p w:rsidR="001F3CF0" w:rsidRDefault="001F3CF0">
      <w:bookmarkStart w:id="2" w:name="bookmark2"/>
      <w:bookmarkStart w:id="3" w:name="_GoBack"/>
      <w:bookmarkEnd w:id="2"/>
      <w:bookmarkEnd w:id="3"/>
    </w:p>
    <w:sectPr w:rsidR="001F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formsDesign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80"/>
    <w:rsid w:val="001F3CF0"/>
    <w:rsid w:val="00A25680"/>
    <w:rsid w:val="00F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B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Schofield</dc:creator>
  <cp:keywords/>
  <dc:description/>
  <cp:lastModifiedBy>McLean Schofield</cp:lastModifiedBy>
  <cp:revision>2</cp:revision>
  <dcterms:created xsi:type="dcterms:W3CDTF">2009-10-28T22:46:00Z</dcterms:created>
  <dcterms:modified xsi:type="dcterms:W3CDTF">2009-10-28T22:48:00Z</dcterms:modified>
</cp:coreProperties>
</file>